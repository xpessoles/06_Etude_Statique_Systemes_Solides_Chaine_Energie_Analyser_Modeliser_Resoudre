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00" w:rsidRPr="00C2476A" w:rsidRDefault="00030F00" w:rsidP="00C2476A">
      <w:pPr>
        <w:pStyle w:val="Titre"/>
      </w:pPr>
      <w:r w:rsidRPr="00C2476A">
        <w:t>Exercice de Colle</w:t>
      </w:r>
      <w:r w:rsidR="00D60978">
        <w:t xml:space="preserve"> </w:t>
      </w:r>
      <w:r w:rsidR="005B7A83">
        <w:t>4</w:t>
      </w:r>
    </w:p>
    <w:p w:rsidR="00030F00" w:rsidRDefault="00AB748E" w:rsidP="00C2476A">
      <w:pPr>
        <w:pStyle w:val="Titre"/>
      </w:pPr>
      <w:r>
        <w:t>Statique – Actions mécaniques</w:t>
      </w:r>
    </w:p>
    <w:p w:rsidR="00B83454" w:rsidRDefault="00B83454" w:rsidP="00DA768C"/>
    <w:p w:rsidR="00B83454" w:rsidRDefault="005B7A83" w:rsidP="00B83454">
      <w:pPr>
        <w:pStyle w:val="Titre4"/>
      </w:pPr>
      <w:r>
        <w:t>Action de contact entre solides</w:t>
      </w:r>
    </w:p>
    <w:p w:rsidR="00D60978" w:rsidRDefault="005B7A83" w:rsidP="00D60978">
      <w:pPr>
        <w:tabs>
          <w:tab w:val="left" w:pos="4962"/>
        </w:tabs>
      </w:pPr>
      <w:r>
        <w:t xml:space="preserve">Un arbre 2 est en liaison pivot glissant par rapport à un bâti 1. Il supporte une action mécanique de contact en M définit par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OM</m:t>
            </m:r>
          </m:e>
        </m:acc>
        <m:r>
          <w:rPr>
            <w:rFonts w:ascii="Cambria Math" w:hAnsi="Cambria Math"/>
          </w:rPr>
          <m:t>=R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+y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t xml:space="preserve"> et  </w:t>
      </w:r>
      <m:oMath>
        <m: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</m:oMath>
      <w:r>
        <w:t xml:space="preserve">. De plus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V(</m:t>
            </m:r>
            <m:r>
              <w:rPr>
                <w:rFonts w:ascii="Cambria Math" w:hAnsi="Cambria Math"/>
              </w:rPr>
              <m:t>2/1)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</w:t>
      </w:r>
    </w:p>
    <w:p w:rsidR="005B7A83" w:rsidRDefault="005B7A83" w:rsidP="00D60978">
      <w:pPr>
        <w:tabs>
          <w:tab w:val="left" w:pos="4962"/>
        </w:tabs>
      </w:pPr>
    </w:p>
    <w:p w:rsidR="005B7A83" w:rsidRDefault="005B7A83" w:rsidP="00D60978">
      <w:pPr>
        <w:tabs>
          <w:tab w:val="left" w:pos="4962"/>
        </w:tabs>
      </w:pPr>
      <w:r>
        <w:t xml:space="preserve">Hypothèse 1 : l’action de contact en M est due à une pression uniforme p pour </w:t>
      </w:r>
      <m:oMath>
        <m:r>
          <w:rPr>
            <w:rFonts w:ascii="Cambria Math" w:hAnsi="Cambria Math"/>
          </w:rPr>
          <m:t>α∈[0;π]</m:t>
        </m:r>
      </m:oMath>
      <w:r>
        <w:t xml:space="preserve"> indépendante de y.</w:t>
      </w:r>
    </w:p>
    <w:p w:rsidR="005B7A83" w:rsidRDefault="005B7A83" w:rsidP="005B7A83">
      <w:pPr>
        <w:pStyle w:val="Paragraphedeliste"/>
        <w:numPr>
          <w:ilvl w:val="0"/>
          <w:numId w:val="49"/>
        </w:numPr>
        <w:tabs>
          <w:tab w:val="left" w:pos="4962"/>
        </w:tabs>
      </w:pPr>
      <w:r>
        <w:t xml:space="preserve">Donner la forme locale de l’effort de 1 sur 2. </w:t>
      </w:r>
    </w:p>
    <w:p w:rsidR="005B7A83" w:rsidRDefault="005B7A83" w:rsidP="005B7A83">
      <w:pPr>
        <w:pStyle w:val="Paragraphedeliste"/>
        <w:numPr>
          <w:ilvl w:val="0"/>
          <w:numId w:val="49"/>
        </w:numPr>
        <w:tabs>
          <w:tab w:val="left" w:pos="4962"/>
        </w:tabs>
      </w:pPr>
      <w:r>
        <w:t>En déduire le torseur des actions de contact de 1 sur 2 en O.</w:t>
      </w:r>
    </w:p>
    <w:p w:rsidR="005B7A83" w:rsidRDefault="005B7A83" w:rsidP="005B7A83">
      <w:pPr>
        <w:tabs>
          <w:tab w:val="left" w:pos="4962"/>
        </w:tabs>
      </w:pPr>
    </w:p>
    <w:p w:rsidR="005B7A83" w:rsidRDefault="005B7A83" w:rsidP="005B7A83">
      <w:pPr>
        <w:tabs>
          <w:tab w:val="left" w:pos="4962"/>
        </w:tabs>
      </w:pPr>
      <w:r>
        <w:t xml:space="preserve">Hypothèse 2 : on suppose que l’action de contact en M est due à une pression p de loi sinusoïdale 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=P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 </m:t>
        </m:r>
      </m:oMath>
      <w:r>
        <w:t xml:space="preserve">pour </w:t>
      </w:r>
      <m:oMath>
        <m:r>
          <w:rPr>
            <w:rFonts w:ascii="Cambria Math" w:hAnsi="Cambria Math"/>
          </w:rPr>
          <m:t>α∈[0;π]</m:t>
        </m:r>
      </m:oMath>
      <w:r>
        <w:t xml:space="preserve"> indépendante de y.</w:t>
      </w:r>
    </w:p>
    <w:p w:rsidR="005B7A83" w:rsidRDefault="005B7A83" w:rsidP="005B7A83">
      <w:pPr>
        <w:pStyle w:val="Paragraphedeliste"/>
        <w:numPr>
          <w:ilvl w:val="0"/>
          <w:numId w:val="50"/>
        </w:numPr>
        <w:tabs>
          <w:tab w:val="left" w:pos="4962"/>
        </w:tabs>
      </w:pPr>
      <w:r>
        <w:t xml:space="preserve">Donner la forme locale de l’effort de 1 sur 2. </w:t>
      </w:r>
    </w:p>
    <w:p w:rsidR="005B7A83" w:rsidRDefault="005B7A83" w:rsidP="005B7A83">
      <w:pPr>
        <w:pStyle w:val="Paragraphedeliste"/>
        <w:numPr>
          <w:ilvl w:val="0"/>
          <w:numId w:val="50"/>
        </w:numPr>
        <w:tabs>
          <w:tab w:val="left" w:pos="4962"/>
        </w:tabs>
      </w:pPr>
      <w:r>
        <w:t>En déduire le torseur des actions de contact de 1 sur 2 en O.</w:t>
      </w:r>
    </w:p>
    <w:p w:rsidR="005B7A83" w:rsidRDefault="005B7A83" w:rsidP="005B7A83">
      <w:pPr>
        <w:tabs>
          <w:tab w:val="left" w:pos="4962"/>
        </w:tabs>
      </w:pPr>
      <w:bookmarkStart w:id="0" w:name="_GoBack"/>
      <w:bookmarkEnd w:id="0"/>
    </w:p>
    <w:p w:rsidR="005B7A83" w:rsidRDefault="005B7A83" w:rsidP="005B7A83">
      <w:pPr>
        <w:tabs>
          <w:tab w:val="left" w:pos="4962"/>
        </w:tabs>
      </w:pPr>
    </w:p>
    <w:p w:rsidR="005B7A83" w:rsidRPr="00E916A9" w:rsidRDefault="005B7A83" w:rsidP="005B7A83">
      <w:pPr>
        <w:tabs>
          <w:tab w:val="left" w:pos="4962"/>
        </w:tabs>
      </w:pPr>
    </w:p>
    <w:sectPr w:rsidR="005B7A83" w:rsidRPr="00E916A9" w:rsidSect="00546E1E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814" w:right="720" w:bottom="1134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494" w:rsidRDefault="00C80494">
      <w:pPr>
        <w:spacing w:before="0"/>
      </w:pPr>
      <w:r>
        <w:separator/>
      </w:r>
    </w:p>
  </w:endnote>
  <w:endnote w:type="continuationSeparator" w:id="0">
    <w:p w:rsidR="00C80494" w:rsidRDefault="00C8049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F6B87" w:rsidRDefault="00306F35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AB748E">
      <w:rPr>
        <w:b/>
        <w:noProof/>
      </w:rPr>
      <w:t>4</w:t>
    </w:r>
    <w:r w:rsidRPr="00EA196D">
      <w:rPr>
        <w:b/>
      </w:rPr>
      <w:fldChar w:fldCharType="end"/>
    </w:r>
    <w:r w:rsidRPr="00EA196D"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4059F" w:rsidRDefault="00306F35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C80494">
      <w:rPr>
        <w:b/>
        <w:noProof/>
      </w:rPr>
      <w:t>1</w:t>
    </w:r>
    <w:r w:rsidRPr="00EA196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494" w:rsidRDefault="00C80494">
      <w:pPr>
        <w:spacing w:before="0"/>
      </w:pPr>
      <w:r>
        <w:separator/>
      </w:r>
    </w:p>
  </w:footnote>
  <w:footnote w:type="continuationSeparator" w:id="0">
    <w:p w:rsidR="00C80494" w:rsidRDefault="00C8049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Default="00306F35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386C27D" wp14:editId="43E024FA">
          <wp:simplePos x="0" y="0"/>
          <wp:positionH relativeFrom="column">
            <wp:posOffset>-23495</wp:posOffset>
          </wp:positionH>
          <wp:positionV relativeFrom="paragraph">
            <wp:posOffset>-57150</wp:posOffset>
          </wp:positionV>
          <wp:extent cx="710565" cy="971550"/>
          <wp:effectExtent l="0" t="0" r="0" b="0"/>
          <wp:wrapNone/>
          <wp:docPr id="28" name="Image 28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6F35" w:rsidRPr="004204E6" w:rsidRDefault="00306F35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  <w:t xml:space="preserve">   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4204E6" w:rsidRDefault="00306F35" w:rsidP="00030F00">
    <w:pPr>
      <w:pStyle w:val="En-tte"/>
      <w:tabs>
        <w:tab w:val="clear" w:pos="5103"/>
        <w:tab w:val="clear" w:pos="9639"/>
        <w:tab w:val="center" w:pos="4536"/>
        <w:tab w:val="right" w:pos="10490"/>
      </w:tabs>
      <w:jc w:val="right"/>
      <w:rPr>
        <w:rFonts w:ascii="Ethnocentric" w:hAnsi="Ethnocentric"/>
        <w:color w:val="99CC00"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8F7766C" wp14:editId="1886BA6B">
          <wp:simplePos x="0" y="0"/>
          <wp:positionH relativeFrom="column">
            <wp:posOffset>24765</wp:posOffset>
          </wp:positionH>
          <wp:positionV relativeFrom="paragraph">
            <wp:posOffset>-47625</wp:posOffset>
          </wp:positionV>
          <wp:extent cx="642620" cy="885825"/>
          <wp:effectExtent l="0" t="0" r="0" b="0"/>
          <wp:wrapNone/>
          <wp:docPr id="33" name="Image 29" descr="logo pt aplati_Arrière-pl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9" descr="logo pt aplati_Arrière-pla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62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Exercice de colle</w:t>
    </w:r>
  </w:p>
  <w:p w:rsidR="00306F35" w:rsidRDefault="00306F35" w:rsidP="00640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8.25pt;height:8.25pt" o:bullet="t">
        <v:imagedata r:id="rId1" o:title="BD15059_"/>
      </v:shape>
    </w:pict>
  </w:numPicBullet>
  <w:numPicBullet w:numPicBulletId="1">
    <w:pict>
      <v:shape id="_x0000_i1170" type="#_x0000_t75" style="width:10.5pt;height:9.75pt" o:bullet="t">
        <v:imagedata r:id="rId2" o:title="BD21295_"/>
      </v:shape>
    </w:pict>
  </w:numPicBullet>
  <w:numPicBullet w:numPicBulletId="2">
    <w:pict>
      <v:shape id="_x0000_i1171" type="#_x0000_t75" style="width:10.5pt;height:10.5pt" o:bullet="t">
        <v:imagedata r:id="rId3" o:title="BD14565_"/>
      </v:shape>
    </w:pict>
  </w:numPicBullet>
  <w:numPicBullet w:numPicBulletId="3">
    <w:pict>
      <v:shape id="_x0000_i1172" type="#_x0000_t75" style="width:8.25pt;height:8.25pt" o:bullet="t">
        <v:imagedata r:id="rId4" o:title="BD14870_"/>
      </v:shape>
    </w:pict>
  </w:numPicBullet>
  <w:numPicBullet w:numPicBulletId="4">
    <w:pict>
      <v:shape id="_x0000_i1173" type="#_x0000_t75" style="width:8.25pt;height:8.25pt" o:bullet="t">
        <v:imagedata r:id="rId5" o:title="BD10265_"/>
      </v:shape>
    </w:pict>
  </w:numPicBullet>
  <w:numPicBullet w:numPicBulletId="5">
    <w:pict>
      <v:shape id="_x0000_i1174" type="#_x0000_t75" style="width:10.5pt;height:10.5pt" o:bullet="t">
        <v:imagedata r:id="rId6" o:title="mso1C"/>
      </v:shape>
    </w:pict>
  </w:numPicBullet>
  <w:abstractNum w:abstractNumId="0">
    <w:nsid w:val="00156639"/>
    <w:multiLevelType w:val="hybridMultilevel"/>
    <w:tmpl w:val="D772DD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3FDB"/>
    <w:multiLevelType w:val="hybridMultilevel"/>
    <w:tmpl w:val="4810DA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72512"/>
    <w:multiLevelType w:val="hybridMultilevel"/>
    <w:tmpl w:val="D2746C8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155A"/>
    <w:multiLevelType w:val="hybridMultilevel"/>
    <w:tmpl w:val="4976A596"/>
    <w:lvl w:ilvl="0" w:tplc="087A77EC">
      <w:start w:val="1"/>
      <w:numFmt w:val="lowerLetter"/>
      <w:lvlText w:val="%1."/>
      <w:lvlJc w:val="left"/>
      <w:pPr>
        <w:ind w:left="720" w:hanging="360"/>
      </w:pPr>
      <w:rPr>
        <w:rFonts w:ascii="Cambria" w:eastAsia="Times New Roman" w:hAnsi="Cambria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60A58"/>
    <w:multiLevelType w:val="hybridMultilevel"/>
    <w:tmpl w:val="BD90E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8553B"/>
    <w:multiLevelType w:val="hybridMultilevel"/>
    <w:tmpl w:val="F85A388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20CE49D5"/>
    <w:multiLevelType w:val="hybridMultilevel"/>
    <w:tmpl w:val="54F248C8"/>
    <w:lvl w:ilvl="0" w:tplc="715C35F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F1436"/>
    <w:multiLevelType w:val="multilevel"/>
    <w:tmpl w:val="0E1CA9E0"/>
    <w:lvl w:ilvl="0">
      <w:start w:val="1"/>
      <w:numFmt w:val="upperRoman"/>
      <w:pStyle w:val="Titre1"/>
      <w:lvlText w:val="%1 - 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pStyle w:val="Titre3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31141B40"/>
    <w:multiLevelType w:val="hybridMultilevel"/>
    <w:tmpl w:val="0F4AE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C3085"/>
    <w:multiLevelType w:val="hybridMultilevel"/>
    <w:tmpl w:val="31304A76"/>
    <w:lvl w:ilvl="0" w:tplc="0D5E1434">
      <w:numFmt w:val="bullet"/>
      <w:lvlText w:val="⇒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592C55"/>
    <w:multiLevelType w:val="hybridMultilevel"/>
    <w:tmpl w:val="FB00EF80"/>
    <w:lvl w:ilvl="0" w:tplc="1722DC5A"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7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3830E4"/>
    <w:multiLevelType w:val="hybridMultilevel"/>
    <w:tmpl w:val="8F6A70FC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632B4"/>
    <w:multiLevelType w:val="hybridMultilevel"/>
    <w:tmpl w:val="BBB48908"/>
    <w:lvl w:ilvl="0" w:tplc="68423F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8B24AE"/>
    <w:multiLevelType w:val="hybridMultilevel"/>
    <w:tmpl w:val="D3D4E59A"/>
    <w:lvl w:ilvl="0" w:tplc="715C35FA">
      <w:numFmt w:val="bullet"/>
      <w:lvlText w:val=""/>
      <w:lvlJc w:val="left"/>
      <w:pPr>
        <w:ind w:left="208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735C33"/>
    <w:multiLevelType w:val="hybridMultilevel"/>
    <w:tmpl w:val="00C24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1844B9"/>
    <w:multiLevelType w:val="hybridMultilevel"/>
    <w:tmpl w:val="0E3C52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7C103D"/>
    <w:multiLevelType w:val="hybridMultilevel"/>
    <w:tmpl w:val="4976A596"/>
    <w:lvl w:ilvl="0" w:tplc="087A77EC">
      <w:start w:val="1"/>
      <w:numFmt w:val="lowerLetter"/>
      <w:lvlText w:val="%1."/>
      <w:lvlJc w:val="left"/>
      <w:pPr>
        <w:ind w:left="720" w:hanging="360"/>
      </w:pPr>
      <w:rPr>
        <w:rFonts w:ascii="Cambria" w:eastAsia="Times New Roman" w:hAnsi="Cambria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D35B03"/>
    <w:multiLevelType w:val="hybridMultilevel"/>
    <w:tmpl w:val="1B003DAA"/>
    <w:lvl w:ilvl="0" w:tplc="05F62232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4">
    <w:nsid w:val="57226D5C"/>
    <w:multiLevelType w:val="hybridMultilevel"/>
    <w:tmpl w:val="53322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151532"/>
    <w:multiLevelType w:val="hybridMultilevel"/>
    <w:tmpl w:val="A95007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A45EBB"/>
    <w:multiLevelType w:val="hybridMultilevel"/>
    <w:tmpl w:val="D542F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974CEB"/>
    <w:multiLevelType w:val="hybridMultilevel"/>
    <w:tmpl w:val="24EE1566"/>
    <w:lvl w:ilvl="0" w:tplc="715C35F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1452A"/>
    <w:multiLevelType w:val="hybridMultilevel"/>
    <w:tmpl w:val="5336A5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3213B9"/>
    <w:multiLevelType w:val="hybridMultilevel"/>
    <w:tmpl w:val="BD420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C7140E"/>
    <w:multiLevelType w:val="hybridMultilevel"/>
    <w:tmpl w:val="EDFA52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A807954"/>
    <w:multiLevelType w:val="hybridMultilevel"/>
    <w:tmpl w:val="555AD7A2"/>
    <w:lvl w:ilvl="0" w:tplc="0EC8837A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4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747C34"/>
    <w:multiLevelType w:val="hybridMultilevel"/>
    <w:tmpl w:val="5742F1BC"/>
    <w:lvl w:ilvl="0" w:tplc="AA006E50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6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47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3B71169"/>
    <w:multiLevelType w:val="hybridMultilevel"/>
    <w:tmpl w:val="0780F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6"/>
  </w:num>
  <w:num w:numId="3">
    <w:abstractNumId w:val="16"/>
  </w:num>
  <w:num w:numId="4">
    <w:abstractNumId w:val="49"/>
  </w:num>
  <w:num w:numId="5">
    <w:abstractNumId w:val="13"/>
  </w:num>
  <w:num w:numId="6">
    <w:abstractNumId w:val="21"/>
  </w:num>
  <w:num w:numId="7">
    <w:abstractNumId w:val="44"/>
  </w:num>
  <w:num w:numId="8">
    <w:abstractNumId w:val="37"/>
  </w:num>
  <w:num w:numId="9">
    <w:abstractNumId w:val="47"/>
  </w:num>
  <w:num w:numId="10">
    <w:abstractNumId w:val="19"/>
  </w:num>
  <w:num w:numId="11">
    <w:abstractNumId w:val="5"/>
  </w:num>
  <w:num w:numId="12">
    <w:abstractNumId w:val="25"/>
  </w:num>
  <w:num w:numId="13">
    <w:abstractNumId w:val="10"/>
  </w:num>
  <w:num w:numId="14">
    <w:abstractNumId w:val="35"/>
  </w:num>
  <w:num w:numId="15">
    <w:abstractNumId w:val="9"/>
  </w:num>
  <w:num w:numId="16">
    <w:abstractNumId w:val="17"/>
  </w:num>
  <w:num w:numId="17">
    <w:abstractNumId w:val="30"/>
  </w:num>
  <w:num w:numId="18">
    <w:abstractNumId w:val="26"/>
  </w:num>
  <w:num w:numId="19">
    <w:abstractNumId w:val="28"/>
  </w:num>
  <w:num w:numId="20">
    <w:abstractNumId w:val="29"/>
  </w:num>
  <w:num w:numId="21">
    <w:abstractNumId w:val="24"/>
  </w:num>
  <w:num w:numId="22">
    <w:abstractNumId w:val="22"/>
  </w:num>
  <w:num w:numId="23">
    <w:abstractNumId w:val="1"/>
  </w:num>
  <w:num w:numId="24">
    <w:abstractNumId w:val="18"/>
  </w:num>
  <w:num w:numId="25">
    <w:abstractNumId w:val="41"/>
  </w:num>
  <w:num w:numId="26">
    <w:abstractNumId w:val="38"/>
  </w:num>
  <w:num w:numId="27">
    <w:abstractNumId w:val="7"/>
  </w:num>
  <w:num w:numId="28">
    <w:abstractNumId w:val="36"/>
  </w:num>
  <w:num w:numId="29">
    <w:abstractNumId w:val="3"/>
  </w:num>
  <w:num w:numId="30">
    <w:abstractNumId w:val="43"/>
  </w:num>
  <w:num w:numId="31">
    <w:abstractNumId w:val="14"/>
  </w:num>
  <w:num w:numId="32">
    <w:abstractNumId w:val="42"/>
  </w:num>
  <w:num w:numId="33">
    <w:abstractNumId w:val="0"/>
  </w:num>
  <w:num w:numId="34">
    <w:abstractNumId w:val="40"/>
  </w:num>
  <w:num w:numId="35">
    <w:abstractNumId w:val="48"/>
  </w:num>
  <w:num w:numId="36">
    <w:abstractNumId w:val="45"/>
  </w:num>
  <w:num w:numId="37">
    <w:abstractNumId w:val="15"/>
  </w:num>
  <w:num w:numId="38">
    <w:abstractNumId w:val="2"/>
  </w:num>
  <w:num w:numId="39">
    <w:abstractNumId w:val="39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23"/>
  </w:num>
  <w:num w:numId="43">
    <w:abstractNumId w:val="33"/>
  </w:num>
  <w:num w:numId="44">
    <w:abstractNumId w:val="27"/>
  </w:num>
  <w:num w:numId="45">
    <w:abstractNumId w:val="31"/>
  </w:num>
  <w:num w:numId="46">
    <w:abstractNumId w:val="20"/>
  </w:num>
  <w:num w:numId="47">
    <w:abstractNumId w:val="34"/>
  </w:num>
  <w:num w:numId="48">
    <w:abstractNumId w:val="6"/>
  </w:num>
  <w:num w:numId="49">
    <w:abstractNumId w:val="4"/>
  </w:num>
  <w:num w:numId="50">
    <w:abstractNumId w:val="3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5B"/>
    <w:rsid w:val="00000E76"/>
    <w:rsid w:val="000033C4"/>
    <w:rsid w:val="0000524F"/>
    <w:rsid w:val="000102C4"/>
    <w:rsid w:val="000106C3"/>
    <w:rsid w:val="00016FB2"/>
    <w:rsid w:val="0002149B"/>
    <w:rsid w:val="00025E27"/>
    <w:rsid w:val="00030F00"/>
    <w:rsid w:val="0003635D"/>
    <w:rsid w:val="0003654F"/>
    <w:rsid w:val="00041A76"/>
    <w:rsid w:val="00042628"/>
    <w:rsid w:val="00047419"/>
    <w:rsid w:val="00054C26"/>
    <w:rsid w:val="00055BF2"/>
    <w:rsid w:val="00057091"/>
    <w:rsid w:val="00060A9D"/>
    <w:rsid w:val="00060D36"/>
    <w:rsid w:val="0006254A"/>
    <w:rsid w:val="0006379C"/>
    <w:rsid w:val="00067D71"/>
    <w:rsid w:val="00075539"/>
    <w:rsid w:val="00077A61"/>
    <w:rsid w:val="0008055B"/>
    <w:rsid w:val="00080A0E"/>
    <w:rsid w:val="00085FD8"/>
    <w:rsid w:val="000860CF"/>
    <w:rsid w:val="00087F98"/>
    <w:rsid w:val="000A1EAC"/>
    <w:rsid w:val="000A67A5"/>
    <w:rsid w:val="000B36E0"/>
    <w:rsid w:val="000C10CF"/>
    <w:rsid w:val="000C1415"/>
    <w:rsid w:val="000D3835"/>
    <w:rsid w:val="000D4179"/>
    <w:rsid w:val="000D69BA"/>
    <w:rsid w:val="000E1B1B"/>
    <w:rsid w:val="000E3BAA"/>
    <w:rsid w:val="000E3E44"/>
    <w:rsid w:val="000E6981"/>
    <w:rsid w:val="000F469D"/>
    <w:rsid w:val="00102302"/>
    <w:rsid w:val="00102732"/>
    <w:rsid w:val="00105516"/>
    <w:rsid w:val="00107123"/>
    <w:rsid w:val="00112AFC"/>
    <w:rsid w:val="00115017"/>
    <w:rsid w:val="0011783A"/>
    <w:rsid w:val="00121478"/>
    <w:rsid w:val="00123B28"/>
    <w:rsid w:val="00131EDD"/>
    <w:rsid w:val="001333E4"/>
    <w:rsid w:val="001447B3"/>
    <w:rsid w:val="00147515"/>
    <w:rsid w:val="0015362F"/>
    <w:rsid w:val="00153C6A"/>
    <w:rsid w:val="001553ED"/>
    <w:rsid w:val="001558DD"/>
    <w:rsid w:val="001577EB"/>
    <w:rsid w:val="00157B99"/>
    <w:rsid w:val="001644CD"/>
    <w:rsid w:val="00166710"/>
    <w:rsid w:val="001671D0"/>
    <w:rsid w:val="001706E5"/>
    <w:rsid w:val="00185EC7"/>
    <w:rsid w:val="00192296"/>
    <w:rsid w:val="00192772"/>
    <w:rsid w:val="001929BA"/>
    <w:rsid w:val="001968D8"/>
    <w:rsid w:val="001A1846"/>
    <w:rsid w:val="001B5652"/>
    <w:rsid w:val="001B5A58"/>
    <w:rsid w:val="001C166E"/>
    <w:rsid w:val="001C5961"/>
    <w:rsid w:val="001D2148"/>
    <w:rsid w:val="001F11A3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5A99"/>
    <w:rsid w:val="00234C17"/>
    <w:rsid w:val="00240EE5"/>
    <w:rsid w:val="0024159B"/>
    <w:rsid w:val="0024622B"/>
    <w:rsid w:val="00256FDD"/>
    <w:rsid w:val="00263E1E"/>
    <w:rsid w:val="002649B4"/>
    <w:rsid w:val="00272ECF"/>
    <w:rsid w:val="00275667"/>
    <w:rsid w:val="002761FB"/>
    <w:rsid w:val="002813F8"/>
    <w:rsid w:val="00281A9F"/>
    <w:rsid w:val="00285219"/>
    <w:rsid w:val="0029154F"/>
    <w:rsid w:val="00291C31"/>
    <w:rsid w:val="002932A7"/>
    <w:rsid w:val="00295D3D"/>
    <w:rsid w:val="002A0D2E"/>
    <w:rsid w:val="002A1BAA"/>
    <w:rsid w:val="002A447D"/>
    <w:rsid w:val="002B458E"/>
    <w:rsid w:val="002B6C96"/>
    <w:rsid w:val="002C253D"/>
    <w:rsid w:val="002C4B9B"/>
    <w:rsid w:val="002D02FC"/>
    <w:rsid w:val="002D3A55"/>
    <w:rsid w:val="002D48AE"/>
    <w:rsid w:val="002D77ED"/>
    <w:rsid w:val="002F5B10"/>
    <w:rsid w:val="0030040E"/>
    <w:rsid w:val="00302129"/>
    <w:rsid w:val="00306F35"/>
    <w:rsid w:val="0031078A"/>
    <w:rsid w:val="00311E36"/>
    <w:rsid w:val="0031376A"/>
    <w:rsid w:val="00314401"/>
    <w:rsid w:val="00321FFC"/>
    <w:rsid w:val="00324188"/>
    <w:rsid w:val="0032504E"/>
    <w:rsid w:val="00330A9E"/>
    <w:rsid w:val="00331961"/>
    <w:rsid w:val="0034219F"/>
    <w:rsid w:val="00343EFD"/>
    <w:rsid w:val="0034754C"/>
    <w:rsid w:val="00362DE1"/>
    <w:rsid w:val="003647C4"/>
    <w:rsid w:val="0038052A"/>
    <w:rsid w:val="00386935"/>
    <w:rsid w:val="003918C4"/>
    <w:rsid w:val="00394130"/>
    <w:rsid w:val="003946D3"/>
    <w:rsid w:val="00396FB3"/>
    <w:rsid w:val="003A71B1"/>
    <w:rsid w:val="003B3AD7"/>
    <w:rsid w:val="003B5260"/>
    <w:rsid w:val="003B7F6E"/>
    <w:rsid w:val="003D1CF3"/>
    <w:rsid w:val="003E1ABD"/>
    <w:rsid w:val="003E7652"/>
    <w:rsid w:val="003F0246"/>
    <w:rsid w:val="003F7507"/>
    <w:rsid w:val="00400CD3"/>
    <w:rsid w:val="0040553E"/>
    <w:rsid w:val="00410967"/>
    <w:rsid w:val="00410CA9"/>
    <w:rsid w:val="004204E6"/>
    <w:rsid w:val="00420A97"/>
    <w:rsid w:val="0042120A"/>
    <w:rsid w:val="0042512B"/>
    <w:rsid w:val="0042526F"/>
    <w:rsid w:val="00434ADE"/>
    <w:rsid w:val="00441141"/>
    <w:rsid w:val="00443294"/>
    <w:rsid w:val="004457DE"/>
    <w:rsid w:val="00451E6D"/>
    <w:rsid w:val="00452251"/>
    <w:rsid w:val="004637C9"/>
    <w:rsid w:val="00464776"/>
    <w:rsid w:val="00483357"/>
    <w:rsid w:val="004B2971"/>
    <w:rsid w:val="004C0974"/>
    <w:rsid w:val="004C2331"/>
    <w:rsid w:val="004C2746"/>
    <w:rsid w:val="004E5A7B"/>
    <w:rsid w:val="004F19F5"/>
    <w:rsid w:val="00505A41"/>
    <w:rsid w:val="005157CD"/>
    <w:rsid w:val="005235FB"/>
    <w:rsid w:val="00524BC3"/>
    <w:rsid w:val="00535564"/>
    <w:rsid w:val="00535DCA"/>
    <w:rsid w:val="00537FF9"/>
    <w:rsid w:val="00540DBA"/>
    <w:rsid w:val="00543D39"/>
    <w:rsid w:val="005459CD"/>
    <w:rsid w:val="00546E1E"/>
    <w:rsid w:val="00552AA9"/>
    <w:rsid w:val="0055633A"/>
    <w:rsid w:val="00561809"/>
    <w:rsid w:val="00567F8D"/>
    <w:rsid w:val="0057057E"/>
    <w:rsid w:val="005826DB"/>
    <w:rsid w:val="0058763C"/>
    <w:rsid w:val="0059259A"/>
    <w:rsid w:val="005B7A83"/>
    <w:rsid w:val="005B7FF1"/>
    <w:rsid w:val="005C17DE"/>
    <w:rsid w:val="005C4B66"/>
    <w:rsid w:val="005C7321"/>
    <w:rsid w:val="005C75FB"/>
    <w:rsid w:val="005C764B"/>
    <w:rsid w:val="005D745B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16E54"/>
    <w:rsid w:val="006236E6"/>
    <w:rsid w:val="006239F7"/>
    <w:rsid w:val="00630672"/>
    <w:rsid w:val="00631106"/>
    <w:rsid w:val="00635781"/>
    <w:rsid w:val="00636D47"/>
    <w:rsid w:val="0064059F"/>
    <w:rsid w:val="0064204D"/>
    <w:rsid w:val="006433E8"/>
    <w:rsid w:val="006525A2"/>
    <w:rsid w:val="006614E0"/>
    <w:rsid w:val="00671186"/>
    <w:rsid w:val="00675417"/>
    <w:rsid w:val="00676DB4"/>
    <w:rsid w:val="00677F66"/>
    <w:rsid w:val="006A25AC"/>
    <w:rsid w:val="006A7157"/>
    <w:rsid w:val="006B06D0"/>
    <w:rsid w:val="006B15E2"/>
    <w:rsid w:val="006B635B"/>
    <w:rsid w:val="006D098A"/>
    <w:rsid w:val="006D1C08"/>
    <w:rsid w:val="006D399F"/>
    <w:rsid w:val="006D41C4"/>
    <w:rsid w:val="006E1250"/>
    <w:rsid w:val="006E36FF"/>
    <w:rsid w:val="006F6B87"/>
    <w:rsid w:val="00702D79"/>
    <w:rsid w:val="007042A2"/>
    <w:rsid w:val="00705621"/>
    <w:rsid w:val="0071549A"/>
    <w:rsid w:val="007166E1"/>
    <w:rsid w:val="00720FA4"/>
    <w:rsid w:val="0072384F"/>
    <w:rsid w:val="00725BDC"/>
    <w:rsid w:val="0075754D"/>
    <w:rsid w:val="00763F2B"/>
    <w:rsid w:val="00764B19"/>
    <w:rsid w:val="007826AB"/>
    <w:rsid w:val="007843DD"/>
    <w:rsid w:val="00793EC8"/>
    <w:rsid w:val="00794D09"/>
    <w:rsid w:val="007960EB"/>
    <w:rsid w:val="007A6B62"/>
    <w:rsid w:val="007A7258"/>
    <w:rsid w:val="007B48D6"/>
    <w:rsid w:val="007B5521"/>
    <w:rsid w:val="007B71A8"/>
    <w:rsid w:val="007C5579"/>
    <w:rsid w:val="007D0D5F"/>
    <w:rsid w:val="007D17D7"/>
    <w:rsid w:val="007D327C"/>
    <w:rsid w:val="007E379A"/>
    <w:rsid w:val="007F0FDA"/>
    <w:rsid w:val="00815B90"/>
    <w:rsid w:val="00816C65"/>
    <w:rsid w:val="00823B45"/>
    <w:rsid w:val="00825C04"/>
    <w:rsid w:val="00830D18"/>
    <w:rsid w:val="00857C99"/>
    <w:rsid w:val="008603B7"/>
    <w:rsid w:val="00865F30"/>
    <w:rsid w:val="00866497"/>
    <w:rsid w:val="008736D4"/>
    <w:rsid w:val="0087624F"/>
    <w:rsid w:val="00896BEB"/>
    <w:rsid w:val="008A0BE7"/>
    <w:rsid w:val="008B4C2C"/>
    <w:rsid w:val="008C142A"/>
    <w:rsid w:val="008C36F2"/>
    <w:rsid w:val="008C4062"/>
    <w:rsid w:val="008D623A"/>
    <w:rsid w:val="008E02B6"/>
    <w:rsid w:val="008E6990"/>
    <w:rsid w:val="008F006B"/>
    <w:rsid w:val="008F107C"/>
    <w:rsid w:val="00906D43"/>
    <w:rsid w:val="00911F21"/>
    <w:rsid w:val="00913534"/>
    <w:rsid w:val="00923126"/>
    <w:rsid w:val="0093336E"/>
    <w:rsid w:val="00934C0D"/>
    <w:rsid w:val="00944278"/>
    <w:rsid w:val="00951ECB"/>
    <w:rsid w:val="00956C06"/>
    <w:rsid w:val="009578DA"/>
    <w:rsid w:val="00963451"/>
    <w:rsid w:val="009643F2"/>
    <w:rsid w:val="00967576"/>
    <w:rsid w:val="009676F7"/>
    <w:rsid w:val="009747AE"/>
    <w:rsid w:val="009804A5"/>
    <w:rsid w:val="00981221"/>
    <w:rsid w:val="00985FD1"/>
    <w:rsid w:val="009869EC"/>
    <w:rsid w:val="009923E3"/>
    <w:rsid w:val="009979A6"/>
    <w:rsid w:val="009A532E"/>
    <w:rsid w:val="009B1E04"/>
    <w:rsid w:val="009B4448"/>
    <w:rsid w:val="009B742A"/>
    <w:rsid w:val="009C5DE1"/>
    <w:rsid w:val="009C6148"/>
    <w:rsid w:val="009C7844"/>
    <w:rsid w:val="009D1861"/>
    <w:rsid w:val="009D4F06"/>
    <w:rsid w:val="009E31CF"/>
    <w:rsid w:val="009E4077"/>
    <w:rsid w:val="009F0DAF"/>
    <w:rsid w:val="009F221B"/>
    <w:rsid w:val="009F399B"/>
    <w:rsid w:val="009F41F7"/>
    <w:rsid w:val="009F5BCB"/>
    <w:rsid w:val="009F669A"/>
    <w:rsid w:val="00A16FAB"/>
    <w:rsid w:val="00A20B3E"/>
    <w:rsid w:val="00A2233E"/>
    <w:rsid w:val="00A2444A"/>
    <w:rsid w:val="00A34238"/>
    <w:rsid w:val="00A42E71"/>
    <w:rsid w:val="00A44FEB"/>
    <w:rsid w:val="00A52B70"/>
    <w:rsid w:val="00A54D11"/>
    <w:rsid w:val="00A7158D"/>
    <w:rsid w:val="00A733C4"/>
    <w:rsid w:val="00A77286"/>
    <w:rsid w:val="00A80B5E"/>
    <w:rsid w:val="00A90FD5"/>
    <w:rsid w:val="00A94FC7"/>
    <w:rsid w:val="00AA2445"/>
    <w:rsid w:val="00AA624C"/>
    <w:rsid w:val="00AB748E"/>
    <w:rsid w:val="00AC3FC6"/>
    <w:rsid w:val="00AC5D66"/>
    <w:rsid w:val="00AD0B62"/>
    <w:rsid w:val="00AD14BD"/>
    <w:rsid w:val="00AD4A2F"/>
    <w:rsid w:val="00AD6593"/>
    <w:rsid w:val="00AE180D"/>
    <w:rsid w:val="00AF555D"/>
    <w:rsid w:val="00B01C4D"/>
    <w:rsid w:val="00B06638"/>
    <w:rsid w:val="00B20B34"/>
    <w:rsid w:val="00B308AB"/>
    <w:rsid w:val="00B32DE1"/>
    <w:rsid w:val="00B33AAC"/>
    <w:rsid w:val="00B344C4"/>
    <w:rsid w:val="00B34967"/>
    <w:rsid w:val="00B375FE"/>
    <w:rsid w:val="00B41225"/>
    <w:rsid w:val="00B4151C"/>
    <w:rsid w:val="00B42F1A"/>
    <w:rsid w:val="00B450B5"/>
    <w:rsid w:val="00B529AB"/>
    <w:rsid w:val="00B7070D"/>
    <w:rsid w:val="00B70717"/>
    <w:rsid w:val="00B7543D"/>
    <w:rsid w:val="00B83454"/>
    <w:rsid w:val="00B900BE"/>
    <w:rsid w:val="00B92C33"/>
    <w:rsid w:val="00BA2D0F"/>
    <w:rsid w:val="00BA6C20"/>
    <w:rsid w:val="00BA6EFB"/>
    <w:rsid w:val="00BA7EEF"/>
    <w:rsid w:val="00BB1B08"/>
    <w:rsid w:val="00BB470A"/>
    <w:rsid w:val="00BB5467"/>
    <w:rsid w:val="00BB5AAE"/>
    <w:rsid w:val="00BC7D74"/>
    <w:rsid w:val="00BD6D56"/>
    <w:rsid w:val="00BE371C"/>
    <w:rsid w:val="00BF1C41"/>
    <w:rsid w:val="00BF7D6A"/>
    <w:rsid w:val="00C05069"/>
    <w:rsid w:val="00C11715"/>
    <w:rsid w:val="00C22980"/>
    <w:rsid w:val="00C237CE"/>
    <w:rsid w:val="00C2476A"/>
    <w:rsid w:val="00C24846"/>
    <w:rsid w:val="00C30A01"/>
    <w:rsid w:val="00C3466E"/>
    <w:rsid w:val="00C35F29"/>
    <w:rsid w:val="00C41EDE"/>
    <w:rsid w:val="00C43EF1"/>
    <w:rsid w:val="00C531BE"/>
    <w:rsid w:val="00C602C5"/>
    <w:rsid w:val="00C61090"/>
    <w:rsid w:val="00C61601"/>
    <w:rsid w:val="00C63C0B"/>
    <w:rsid w:val="00C655C7"/>
    <w:rsid w:val="00C72009"/>
    <w:rsid w:val="00C73732"/>
    <w:rsid w:val="00C77F53"/>
    <w:rsid w:val="00C80494"/>
    <w:rsid w:val="00C818A2"/>
    <w:rsid w:val="00C82A50"/>
    <w:rsid w:val="00C85AC3"/>
    <w:rsid w:val="00C878C7"/>
    <w:rsid w:val="00C94622"/>
    <w:rsid w:val="00C94C59"/>
    <w:rsid w:val="00C94F92"/>
    <w:rsid w:val="00CA20A6"/>
    <w:rsid w:val="00CA512C"/>
    <w:rsid w:val="00CC1B03"/>
    <w:rsid w:val="00CE11A1"/>
    <w:rsid w:val="00CE15DE"/>
    <w:rsid w:val="00CE338D"/>
    <w:rsid w:val="00CE4994"/>
    <w:rsid w:val="00CE4C12"/>
    <w:rsid w:val="00CE5309"/>
    <w:rsid w:val="00CF18CD"/>
    <w:rsid w:val="00D03D57"/>
    <w:rsid w:val="00D06A22"/>
    <w:rsid w:val="00D16F35"/>
    <w:rsid w:val="00D20AD6"/>
    <w:rsid w:val="00D20B8D"/>
    <w:rsid w:val="00D222A5"/>
    <w:rsid w:val="00D36E55"/>
    <w:rsid w:val="00D379C9"/>
    <w:rsid w:val="00D4645E"/>
    <w:rsid w:val="00D51C7C"/>
    <w:rsid w:val="00D561D1"/>
    <w:rsid w:val="00D56591"/>
    <w:rsid w:val="00D60659"/>
    <w:rsid w:val="00D60978"/>
    <w:rsid w:val="00D7075A"/>
    <w:rsid w:val="00D71313"/>
    <w:rsid w:val="00D72D46"/>
    <w:rsid w:val="00D820A7"/>
    <w:rsid w:val="00D85392"/>
    <w:rsid w:val="00D90CAA"/>
    <w:rsid w:val="00DA0B2C"/>
    <w:rsid w:val="00DA26CB"/>
    <w:rsid w:val="00DA382D"/>
    <w:rsid w:val="00DA768C"/>
    <w:rsid w:val="00DC0898"/>
    <w:rsid w:val="00DC25BD"/>
    <w:rsid w:val="00DC616C"/>
    <w:rsid w:val="00DD28DE"/>
    <w:rsid w:val="00DD5B8B"/>
    <w:rsid w:val="00DE2A7B"/>
    <w:rsid w:val="00DE2B62"/>
    <w:rsid w:val="00DE3358"/>
    <w:rsid w:val="00E14708"/>
    <w:rsid w:val="00E2244D"/>
    <w:rsid w:val="00E26122"/>
    <w:rsid w:val="00E32C3C"/>
    <w:rsid w:val="00E4115F"/>
    <w:rsid w:val="00E42A0F"/>
    <w:rsid w:val="00E46347"/>
    <w:rsid w:val="00E521D2"/>
    <w:rsid w:val="00E60946"/>
    <w:rsid w:val="00E67563"/>
    <w:rsid w:val="00E80593"/>
    <w:rsid w:val="00E916A9"/>
    <w:rsid w:val="00EA196D"/>
    <w:rsid w:val="00EA29CC"/>
    <w:rsid w:val="00EA354D"/>
    <w:rsid w:val="00EA7ED5"/>
    <w:rsid w:val="00EB0CF3"/>
    <w:rsid w:val="00EB6C10"/>
    <w:rsid w:val="00EC4D35"/>
    <w:rsid w:val="00ED4214"/>
    <w:rsid w:val="00EE314B"/>
    <w:rsid w:val="00EE540D"/>
    <w:rsid w:val="00EE6E7E"/>
    <w:rsid w:val="00EF4A58"/>
    <w:rsid w:val="00EF5F05"/>
    <w:rsid w:val="00EF5F7A"/>
    <w:rsid w:val="00F00CEB"/>
    <w:rsid w:val="00F0600D"/>
    <w:rsid w:val="00F06613"/>
    <w:rsid w:val="00F15A04"/>
    <w:rsid w:val="00F24447"/>
    <w:rsid w:val="00F25C3F"/>
    <w:rsid w:val="00F35B4A"/>
    <w:rsid w:val="00F44E15"/>
    <w:rsid w:val="00F46ED2"/>
    <w:rsid w:val="00F474A5"/>
    <w:rsid w:val="00F508F2"/>
    <w:rsid w:val="00F51B30"/>
    <w:rsid w:val="00F56EDD"/>
    <w:rsid w:val="00F63900"/>
    <w:rsid w:val="00F64DC6"/>
    <w:rsid w:val="00F6656D"/>
    <w:rsid w:val="00F86EAC"/>
    <w:rsid w:val="00F93907"/>
    <w:rsid w:val="00F94115"/>
    <w:rsid w:val="00F95A2C"/>
    <w:rsid w:val="00F96C76"/>
    <w:rsid w:val="00FA271C"/>
    <w:rsid w:val="00FB3FE8"/>
    <w:rsid w:val="00FB567D"/>
    <w:rsid w:val="00FC2E5A"/>
    <w:rsid w:val="00FC6AE3"/>
    <w:rsid w:val="00FD0434"/>
    <w:rsid w:val="00FD2D55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vier%20Pessoles\Dropbox\ToDo\ToDoLis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ToDoList</Template>
  <TotalTime>8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grenier corp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3</cp:revision>
  <cp:lastPrinted>2011-01-20T07:14:00Z</cp:lastPrinted>
  <dcterms:created xsi:type="dcterms:W3CDTF">2012-03-26T22:20:00Z</dcterms:created>
  <dcterms:modified xsi:type="dcterms:W3CDTF">2012-03-26T22:28:00Z</dcterms:modified>
</cp:coreProperties>
</file>